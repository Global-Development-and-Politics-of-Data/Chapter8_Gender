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65B5" w14:textId="68E27F83" w:rsidR="001A6E4B" w:rsidRDefault="00D87AE5" w:rsidP="00BA5B5D">
      <w:pPr>
        <w:jc w:val="center"/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DATA ANALYSIS AND TABLE CREATION WORKFLOW</w:t>
      </w:r>
    </w:p>
    <w:p w14:paraId="306C9E28" w14:textId="77777777" w:rsidR="001A6E4B" w:rsidRPr="00B13108" w:rsidRDefault="001A6E4B" w:rsidP="009B70C8">
      <w:pPr>
        <w:rPr>
          <w:rFonts w:cs="Arial"/>
          <w:b/>
          <w:noProof/>
          <w:color w:val="808080" w:themeColor="background1" w:themeShade="80"/>
          <w:sz w:val="16"/>
        </w:rPr>
      </w:pPr>
    </w:p>
    <w:p w14:paraId="51FC305C" w14:textId="77777777" w:rsidR="00472ADF" w:rsidRPr="00472ADF" w:rsidRDefault="0028245F" w:rsidP="009B70C8">
      <w:pPr>
        <w:rPr>
          <w:noProof/>
          <w:sz w:val="10"/>
        </w:rPr>
      </w:pPr>
      <w:r>
        <w:rPr>
          <w:rFonts w:cs="Arial"/>
          <w:b/>
          <w:noProof/>
          <w:color w:val="808080" w:themeColor="background1" w:themeShade="80"/>
          <w:sz w:val="36"/>
        </w:rPr>
        <w:t xml:space="preserve"> </w:t>
      </w:r>
    </w:p>
    <w:tbl>
      <w:tblPr>
        <w:tblW w:w="14456" w:type="dxa"/>
        <w:tblLook w:val="04A0" w:firstRow="1" w:lastRow="0" w:firstColumn="1" w:lastColumn="0" w:noHBand="0" w:noVBand="1"/>
      </w:tblPr>
      <w:tblGrid>
        <w:gridCol w:w="3614"/>
        <w:gridCol w:w="3614"/>
        <w:gridCol w:w="3614"/>
        <w:gridCol w:w="3614"/>
      </w:tblGrid>
      <w:tr w:rsidR="00B13108" w:rsidRPr="00B13108" w14:paraId="228E9774" w14:textId="77777777" w:rsidTr="00893512">
        <w:trPr>
          <w:trHeight w:val="792"/>
        </w:trPr>
        <w:tc>
          <w:tcPr>
            <w:tcW w:w="3614" w:type="dxa"/>
            <w:tcBorders>
              <w:top w:val="single" w:sz="8" w:space="0" w:color="BFBFBF"/>
              <w:left w:val="single" w:sz="8" w:space="0" w:color="BFBFBF"/>
              <w:bottom w:val="nil"/>
              <w:right w:val="single" w:sz="4" w:space="0" w:color="BFBFBF"/>
            </w:tcBorders>
            <w:shd w:val="clear" w:color="000000" w:fill="222B35"/>
            <w:vAlign w:val="center"/>
            <w:hideMark/>
          </w:tcPr>
          <w:p w14:paraId="52D80C5E" w14:textId="5D9B6311" w:rsidR="00B13108" w:rsidRPr="00B13108" w:rsidRDefault="00B13108" w:rsidP="00B13108">
            <w:pPr>
              <w:jc w:val="center"/>
              <w:rPr>
                <w:rFonts w:eastAsia="Times New Roman"/>
                <w:b/>
                <w:bCs/>
                <w:color w:val="FFFFFF"/>
                <w:sz w:val="40"/>
                <w:szCs w:val="40"/>
              </w:rPr>
            </w:pPr>
            <w:r w:rsidRPr="00B13108">
              <w:rPr>
                <w:rFonts w:eastAsia="Times New Roman"/>
                <w:b/>
                <w:bCs/>
                <w:color w:val="FFFFFF"/>
                <w:sz w:val="40"/>
                <w:szCs w:val="40"/>
              </w:rPr>
              <w:t>CREATE</w:t>
            </w:r>
          </w:p>
        </w:tc>
        <w:tc>
          <w:tcPr>
            <w:tcW w:w="3614" w:type="dxa"/>
            <w:tcBorders>
              <w:top w:val="single" w:sz="8" w:space="0" w:color="BFBFBF"/>
              <w:left w:val="nil"/>
              <w:bottom w:val="nil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55F4EE9" w14:textId="0BD3F7C6" w:rsidR="00B13108" w:rsidRPr="00B13108" w:rsidRDefault="00D87AE5" w:rsidP="00B13108">
            <w:pPr>
              <w:jc w:val="center"/>
              <w:rPr>
                <w:rFonts w:eastAsia="Times New Roman"/>
                <w:b/>
                <w:bCs/>
                <w:color w:val="FFFFFF"/>
                <w:sz w:val="40"/>
                <w:szCs w:val="40"/>
              </w:rPr>
            </w:pPr>
            <w:r>
              <w:rPr>
                <w:rFonts w:eastAsia="Times New Roman"/>
                <w:b/>
                <w:bCs/>
                <w:color w:val="FFFFFF"/>
                <w:sz w:val="40"/>
                <w:szCs w:val="40"/>
              </w:rPr>
              <w:t>CLEAN</w:t>
            </w:r>
          </w:p>
        </w:tc>
        <w:tc>
          <w:tcPr>
            <w:tcW w:w="3614" w:type="dxa"/>
            <w:tcBorders>
              <w:top w:val="single" w:sz="8" w:space="0" w:color="BFBFBF"/>
              <w:left w:val="nil"/>
              <w:bottom w:val="nil"/>
              <w:right w:val="single" w:sz="4" w:space="0" w:color="BFBFBF"/>
            </w:tcBorders>
            <w:shd w:val="clear" w:color="000000" w:fill="0D0D0D"/>
            <w:vAlign w:val="center"/>
            <w:hideMark/>
          </w:tcPr>
          <w:p w14:paraId="74631589" w14:textId="0D9B9FF0" w:rsidR="00B13108" w:rsidRPr="00B13108" w:rsidRDefault="00D87AE5" w:rsidP="00B13108">
            <w:pPr>
              <w:jc w:val="center"/>
              <w:rPr>
                <w:rFonts w:eastAsia="Times New Roman"/>
                <w:b/>
                <w:bCs/>
                <w:color w:val="FFFFFF"/>
                <w:sz w:val="40"/>
                <w:szCs w:val="40"/>
              </w:rPr>
            </w:pPr>
            <w:r>
              <w:rPr>
                <w:rFonts w:eastAsia="Times New Roman"/>
                <w:b/>
                <w:bCs/>
                <w:color w:val="FFFFFF"/>
                <w:sz w:val="40"/>
                <w:szCs w:val="40"/>
              </w:rPr>
              <w:t>ANALYSE</w:t>
            </w:r>
          </w:p>
        </w:tc>
        <w:tc>
          <w:tcPr>
            <w:tcW w:w="3614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000000" w:fill="404040"/>
            <w:vAlign w:val="center"/>
            <w:hideMark/>
          </w:tcPr>
          <w:p w14:paraId="183E2142" w14:textId="774217D1" w:rsidR="00B13108" w:rsidRPr="00B13108" w:rsidRDefault="00BA5B5D" w:rsidP="00B13108">
            <w:pPr>
              <w:jc w:val="center"/>
              <w:rPr>
                <w:rFonts w:eastAsia="Times New Roman"/>
                <w:b/>
                <w:bCs/>
                <w:color w:val="FFFFFF"/>
                <w:sz w:val="40"/>
                <w:szCs w:val="40"/>
              </w:rPr>
            </w:pPr>
            <w:r>
              <w:rPr>
                <w:rFonts w:eastAsia="Times New Roman"/>
                <w:b/>
                <w:bCs/>
                <w:color w:val="FFFFFF"/>
                <w:sz w:val="40"/>
                <w:szCs w:val="40"/>
              </w:rPr>
              <w:t>VISUALIZE</w:t>
            </w:r>
          </w:p>
        </w:tc>
      </w:tr>
      <w:tr w:rsidR="00BA5B5D" w:rsidRPr="00B13108" w14:paraId="3B3308A7" w14:textId="77777777" w:rsidTr="00BA5B5D">
        <w:trPr>
          <w:trHeight w:val="4385"/>
        </w:trPr>
        <w:tc>
          <w:tcPr>
            <w:tcW w:w="3614" w:type="dxa"/>
            <w:tcBorders>
              <w:top w:val="nil"/>
              <w:left w:val="single" w:sz="8" w:space="0" w:color="BFBFBF"/>
              <w:right w:val="single" w:sz="4" w:space="0" w:color="BFBFBF"/>
            </w:tcBorders>
            <w:shd w:val="clear" w:color="000000" w:fill="ACB9CA"/>
            <w:vAlign w:val="center"/>
            <w:hideMark/>
          </w:tcPr>
          <w:p w14:paraId="0724FF73" w14:textId="41F3500B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1310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  <w:p w14:paraId="1685A7B9" w14:textId="6D06B27A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6CB63AB5" w14:textId="185B5FA2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12A29B23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70EA0094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1695AC0C" w14:textId="3CF2F0FC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29B64548" w14:textId="38C21EF4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3E25AD8C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28E47879" w14:textId="53D5DAF8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5A339E1F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5D191E16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5BD6D701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02CF16AC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3045868D" w14:textId="7A8861B5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3461B12D" w14:textId="2E2EBCE6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2A2BA837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3D6A0831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69FD6DD5" w14:textId="423E6A1C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47ECEF45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192E38DB" w14:textId="3F44F318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6839BC7A" w14:textId="55210270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4E01E765" w14:textId="5509C3A2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19F6F284" w14:textId="5539D28A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09808139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2DEAE2B2" w14:textId="4B984BB5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679769B6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63F5EEF7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055131E2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10F62BA6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307EAAC2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1F8AA883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41262F3D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1D410C20" w14:textId="77777777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7C25BB40" w14:textId="74444F8E" w:rsidR="00BA5B5D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5354F2A3" w14:textId="4E8D851A" w:rsidR="00BA5B5D" w:rsidRPr="00B13108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nil"/>
              <w:left w:val="nil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CED4B93" w14:textId="2D346ED9" w:rsidR="00BA5B5D" w:rsidRPr="00B13108" w:rsidRDefault="005E43B3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B111B13" wp14:editId="029C4827">
                      <wp:simplePos x="0" y="0"/>
                      <wp:positionH relativeFrom="column">
                        <wp:posOffset>-1770380</wp:posOffset>
                      </wp:positionH>
                      <wp:positionV relativeFrom="paragraph">
                        <wp:posOffset>-791845</wp:posOffset>
                      </wp:positionV>
                      <wp:extent cx="8368030" cy="3938905"/>
                      <wp:effectExtent l="57150" t="19050" r="52070" b="80645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68030" cy="3938905"/>
                                <a:chOff x="0" y="0"/>
                                <a:chExt cx="8368030" cy="393944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0" y="0"/>
                                  <a:ext cx="8368030" cy="3939440"/>
                                  <a:chOff x="0" y="0"/>
                                  <a:chExt cx="8845550" cy="4293411"/>
                                </a:xfrm>
                              </wpg:grpSpPr>
                              <wps:wsp>
                                <wps:cNvPr id="5" name="Straight Arrow Connector 5"/>
                                <wps:cNvCnPr>
                                  <a:stCxn id="38" idx="2"/>
                                  <a:endCxn id="39" idx="0"/>
                                </wps:cNvCnPr>
                                <wps:spPr>
                                  <a:xfrm flipH="1">
                                    <a:off x="7921489" y="932195"/>
                                    <a:ext cx="5332" cy="586710"/>
                                  </a:xfrm>
                                  <a:prstGeom prst="straightConnector1">
                                    <a:avLst/>
                                  </a:prstGeom>
                                  <a:ln w="50800">
                                    <a:solidFill>
                                      <a:schemeClr val="tx1"/>
                                    </a:solidFill>
                                    <a:tailEnd type="stealth" w="lg" len="med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8" name="Group 8"/>
                                <wpg:cNvGrpSpPr/>
                                <wpg:grpSpPr>
                                  <a:xfrm>
                                    <a:off x="3581400" y="457200"/>
                                    <a:ext cx="1282700" cy="3181350"/>
                                    <a:chOff x="3581400" y="457200"/>
                                    <a:chExt cx="1282700" cy="3181350"/>
                                  </a:xfrm>
                                </wpg:grpSpPr>
                                <wps:wsp>
                                  <wps:cNvPr id="9" name="Straight Connector 9"/>
                                  <wps:cNvCnPr/>
                                  <wps:spPr>
                                    <a:xfrm flipH="1">
                                      <a:off x="3581400" y="3616325"/>
                                      <a:ext cx="844551" cy="0"/>
                                    </a:xfrm>
                                    <a:prstGeom prst="line">
                                      <a:avLst/>
                                    </a:prstGeom>
                                    <a:ln w="50800"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" name="Straight Connector 10"/>
                                  <wps:cNvCnPr/>
                                  <wps:spPr>
                                    <a:xfrm>
                                      <a:off x="4406900" y="476250"/>
                                      <a:ext cx="0" cy="3162300"/>
                                    </a:xfrm>
                                    <a:prstGeom prst="line">
                                      <a:avLst/>
                                    </a:prstGeom>
                                    <a:ln w="50800"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Straight Arrow Connector 11"/>
                                  <wps:cNvCnPr/>
                                  <wps:spPr>
                                    <a:xfrm>
                                      <a:off x="4381500" y="457200"/>
                                      <a:ext cx="482600" cy="0"/>
                                    </a:xfrm>
                                    <a:prstGeom prst="straightConnector1">
                                      <a:avLst/>
                                    </a:prstGeom>
                                    <a:ln w="50800">
                                      <a:solidFill>
                                        <a:schemeClr val="tx1"/>
                                      </a:solidFill>
                                      <a:tailEnd type="stealth" w="lg" len="med"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2" name="Group 12"/>
                                <wpg:cNvGrpSpPr/>
                                <wpg:grpSpPr>
                                  <a:xfrm>
                                    <a:off x="6238240" y="474995"/>
                                    <a:ext cx="942456" cy="1518906"/>
                                    <a:chOff x="6238240" y="474995"/>
                                    <a:chExt cx="942456" cy="1518906"/>
                                  </a:xfrm>
                                </wpg:grpSpPr>
                                <wps:wsp>
                                  <wps:cNvPr id="13" name="Straight Connector 13"/>
                                  <wps:cNvCnPr>
                                    <a:endCxn id="34" idx="3"/>
                                  </wps:cNvCnPr>
                                  <wps:spPr>
                                    <a:xfrm flipH="1">
                                      <a:off x="6238240" y="1984226"/>
                                      <a:ext cx="611244" cy="9675"/>
                                    </a:xfrm>
                                    <a:prstGeom prst="line">
                                      <a:avLst/>
                                    </a:prstGeom>
                                    <a:ln w="50800"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Straight Connector 14"/>
                                  <wps:cNvCnPr/>
                                  <wps:spPr>
                                    <a:xfrm flipH="1">
                                      <a:off x="6813550" y="476250"/>
                                      <a:ext cx="25399" cy="1517651"/>
                                    </a:xfrm>
                                    <a:prstGeom prst="line">
                                      <a:avLst/>
                                    </a:prstGeom>
                                    <a:ln w="50800"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" name="Straight Arrow Connector 15"/>
                                  <wps:cNvCnPr>
                                    <a:endCxn id="38" idx="1"/>
                                  </wps:cNvCnPr>
                                  <wps:spPr>
                                    <a:xfrm flipV="1">
                                      <a:off x="6832224" y="474995"/>
                                      <a:ext cx="348472" cy="8455"/>
                                    </a:xfrm>
                                    <a:prstGeom prst="straightConnector1">
                                      <a:avLst/>
                                    </a:prstGeom>
                                    <a:ln w="50800">
                                      <a:solidFill>
                                        <a:schemeClr val="tx1"/>
                                      </a:solidFill>
                                      <a:tailEnd type="stealth" w="lg" len="med"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1149350" y="457200"/>
                                    <a:ext cx="1282700" cy="3181350"/>
                                    <a:chOff x="1149350" y="457200"/>
                                    <a:chExt cx="1282700" cy="3181350"/>
                                  </a:xfrm>
                                </wpg:grpSpPr>
                                <wps:wsp>
                                  <wps:cNvPr id="17" name="Straight Connector 17"/>
                                  <wps:cNvCnPr/>
                                  <wps:spPr>
                                    <a:xfrm flipH="1">
                                      <a:off x="1149350" y="3616325"/>
                                      <a:ext cx="844551" cy="0"/>
                                    </a:xfrm>
                                    <a:prstGeom prst="line">
                                      <a:avLst/>
                                    </a:prstGeom>
                                    <a:ln w="50800"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" name="Straight Connector 18"/>
                                  <wps:cNvCnPr/>
                                  <wps:spPr>
                                    <a:xfrm>
                                      <a:off x="1974850" y="476250"/>
                                      <a:ext cx="0" cy="3162300"/>
                                    </a:xfrm>
                                    <a:prstGeom prst="line">
                                      <a:avLst/>
                                    </a:prstGeom>
                                    <a:ln w="50800"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Straight Arrow Connector 19"/>
                                  <wps:cNvCnPr/>
                                  <wps:spPr>
                                    <a:xfrm>
                                      <a:off x="1949450" y="457200"/>
                                      <a:ext cx="482600" cy="0"/>
                                    </a:xfrm>
                                    <a:prstGeom prst="straightConnector1">
                                      <a:avLst/>
                                    </a:prstGeom>
                                    <a:ln w="50800">
                                      <a:solidFill>
                                        <a:schemeClr val="tx1"/>
                                      </a:solidFill>
                                      <a:tailEnd type="stealth" w="lg" len="med"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1" name="Straight Arrow Connector 21"/>
                                <wps:cNvCnPr/>
                                <wps:spPr>
                                  <a:xfrm rot="5400000">
                                    <a:off x="254000" y="990600"/>
                                    <a:ext cx="774700" cy="0"/>
                                  </a:xfrm>
                                  <a:prstGeom prst="straightConnector1">
                                    <a:avLst/>
                                  </a:prstGeom>
                                  <a:ln w="50800">
                                    <a:solidFill>
                                      <a:schemeClr val="tx1"/>
                                    </a:solidFill>
                                    <a:tailEnd type="stealth" w="lg" len="med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88900" y="0"/>
                                    <a:ext cx="1097280" cy="914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17C5ECB" w14:textId="11DE73CC" w:rsidR="00BA5B5D" w:rsidRPr="00BA5B5D" w:rsidRDefault="00BA5B5D" w:rsidP="00890D9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 xml:space="preserve">Register project at DHS </w:t>
                                      </w: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website.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3" name="Straight Arrow Connector 23"/>
                                <wps:cNvCnPr/>
                                <wps:spPr>
                                  <a:xfrm rot="5400000">
                                    <a:off x="254000" y="2622550"/>
                                    <a:ext cx="774700" cy="0"/>
                                  </a:xfrm>
                                  <a:prstGeom prst="straightConnector1">
                                    <a:avLst/>
                                  </a:prstGeom>
                                  <a:ln w="50800">
                                    <a:solidFill>
                                      <a:schemeClr val="tx1"/>
                                    </a:solidFill>
                                    <a:tailEnd type="stealth" w="lg" len="med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Rectangle 24"/>
                                <wps:cNvSpPr/>
                                <wps:spPr>
                                  <a:xfrm>
                                    <a:off x="95250" y="1536700"/>
                                    <a:ext cx="1097280" cy="914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4D612B" w14:textId="77777777" w:rsidR="00BA5B5D" w:rsidRPr="00BA5B5D" w:rsidRDefault="00BA5B5D" w:rsidP="00890D9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 xml:space="preserve">Download Dataset individual </w:t>
                                      </w:r>
                                      <w:proofErr w:type="gramStart"/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recode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0" y="3136899"/>
                                    <a:ext cx="1280160" cy="11565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2959D24" w14:textId="39A4778C" w:rsidR="00BA5B5D" w:rsidRPr="00BA5B5D" w:rsidRDefault="00BA5B5D" w:rsidP="00890D9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 xml:space="preserve">Convert Dataset </w:t>
                                      </w:r>
                                      <w:proofErr w:type="spellStart"/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from.dta</w:t>
                                      </w:r>
                                      <w:proofErr w:type="spellEnd"/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 xml:space="preserve"> to excel worksheet</w:t>
                                      </w: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. Save raw dataset. Make Copy.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6" name="Straight Arrow Connector 26"/>
                                <wps:cNvCnPr/>
                                <wps:spPr>
                                  <a:xfrm rot="5400000">
                                    <a:off x="2692400" y="990600"/>
                                    <a:ext cx="774700" cy="0"/>
                                  </a:xfrm>
                                  <a:prstGeom prst="straightConnector1">
                                    <a:avLst/>
                                  </a:prstGeom>
                                  <a:ln w="50800">
                                    <a:solidFill>
                                      <a:schemeClr val="tx1"/>
                                    </a:solidFill>
                                    <a:tailEnd type="stealth" w="lg" len="med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2527300" y="0"/>
                                    <a:ext cx="1097280" cy="914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0BA44D9" w14:textId="1E0D0F36" w:rsidR="00BA5B5D" w:rsidRPr="00BA5B5D" w:rsidRDefault="00BA5B5D" w:rsidP="00890D9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Use Readme to identify variables</w:t>
                                      </w: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8" name="Straight Arrow Connector 28"/>
                                <wps:cNvCnPr/>
                                <wps:spPr>
                                  <a:xfrm rot="5400000">
                                    <a:off x="2692400" y="2622550"/>
                                    <a:ext cx="774700" cy="0"/>
                                  </a:xfrm>
                                  <a:prstGeom prst="straightConnector1">
                                    <a:avLst/>
                                  </a:prstGeom>
                                  <a:ln w="50800">
                                    <a:solidFill>
                                      <a:schemeClr val="tx1"/>
                                    </a:solidFill>
                                    <a:tailEnd type="stealth" w="lg" len="med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2356039" y="1536700"/>
                                    <a:ext cx="1557975" cy="914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4EFF959" w14:textId="71135EE8" w:rsidR="00BA5B5D" w:rsidRPr="00BA5B5D" w:rsidRDefault="00BA5B5D" w:rsidP="00890D9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 xml:space="preserve">Use copy dataset. </w:t>
                                      </w: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 xml:space="preserve">Drop </w:t>
                                      </w: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variable</w:t>
                                      </w:r>
                                      <w:r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 xml:space="preserve">s </w:t>
                                      </w: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not needed for analysis</w:t>
                                      </w:r>
                                      <w:r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2343321" y="3136900"/>
                                    <a:ext cx="1545255" cy="914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53D8DE0" w14:textId="1F701444" w:rsidR="00BA5B5D" w:rsidRPr="00BA5B5D" w:rsidRDefault="00BA5B5D" w:rsidP="00BA5B5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Save Dataset.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31" name="Straight Arrow Connector 31"/>
                                <wps:cNvCnPr>
                                  <a:endCxn id="34" idx="0"/>
                                </wps:cNvCnPr>
                                <wps:spPr>
                                  <a:xfrm>
                                    <a:off x="5499101" y="603250"/>
                                    <a:ext cx="7620" cy="933450"/>
                                  </a:xfrm>
                                  <a:prstGeom prst="straightConnector1">
                                    <a:avLst/>
                                  </a:prstGeom>
                                  <a:ln w="50800">
                                    <a:solidFill>
                                      <a:schemeClr val="tx1"/>
                                    </a:solidFill>
                                    <a:tailEnd type="stealth" w="lg" len="med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Rectangle 32"/>
                                <wps:cNvSpPr/>
                                <wps:spPr>
                                  <a:xfrm>
                                    <a:off x="4946650" y="0"/>
                                    <a:ext cx="1097280" cy="914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5786E60" w14:textId="4BE1ADA9" w:rsidR="00BA5B5D" w:rsidRPr="00BA5B5D" w:rsidRDefault="00BA5B5D" w:rsidP="00890D9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Use software of choice.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34" name="Rectangle 34"/>
                                <wps:cNvSpPr/>
                                <wps:spPr>
                                  <a:xfrm>
                                    <a:off x="4775200" y="1536700"/>
                                    <a:ext cx="1463040" cy="914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82F2295" w14:textId="780C848B" w:rsidR="00BA5B5D" w:rsidRPr="00BA5B5D" w:rsidRDefault="00BA5B5D" w:rsidP="00BA5B5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Calculate indices of violence using sub-indices</w:t>
                                      </w: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38" name="Rectangle 38"/>
                                <wps:cNvSpPr/>
                                <wps:spPr>
                                  <a:xfrm>
                                    <a:off x="7180696" y="17795"/>
                                    <a:ext cx="1492250" cy="914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8526322" w14:textId="3A179EBC" w:rsidR="00BA5B5D" w:rsidRPr="00BA5B5D" w:rsidRDefault="00BA5B5D" w:rsidP="00890D9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Make table from indices.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39" name="Rectangle 39"/>
                                <wps:cNvSpPr/>
                                <wps:spPr>
                                  <a:xfrm>
                                    <a:off x="7281409" y="1518905"/>
                                    <a:ext cx="1280160" cy="914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BB1F87A" w14:textId="7AE50FF8" w:rsidR="00BA5B5D" w:rsidRPr="00BA5B5D" w:rsidRDefault="00BA5B5D" w:rsidP="00890D9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Select table and insert bar graph.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40" name="Rectangle 40"/>
                                <wps:cNvSpPr/>
                                <wps:spPr>
                                  <a:xfrm>
                                    <a:off x="7016750" y="3136900"/>
                                    <a:ext cx="1828800" cy="914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5963418" w14:textId="797E8166" w:rsidR="00BA5B5D" w:rsidRPr="00BA5B5D" w:rsidRDefault="00BA5B5D" w:rsidP="00890D9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A5B5D">
                                        <w:rPr>
                                          <w:rFonts w:ascii="Century Gothic" w:hAnsi="Century Gothic" w:cstheme="minorBid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Format titles and save graph.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</wpg:grpSp>
                            <wps:wsp>
                              <wps:cNvPr id="42" name="Straight Arrow Connector 42"/>
                              <wps:cNvCnPr>
                                <a:stCxn id="39" idx="2"/>
                                <a:endCxn id="40" idx="0"/>
                              </wps:cNvCnPr>
                              <wps:spPr>
                                <a:xfrm>
                                  <a:off x="7493854" y="2232691"/>
                                  <a:ext cx="9139" cy="645587"/>
                                </a:xfrm>
                                <a:prstGeom prst="straightConnector1">
                                  <a:avLst/>
                                </a:prstGeom>
                                <a:ln w="50800">
                                  <a:solidFill>
                                    <a:schemeClr val="tx1"/>
                                  </a:solidFill>
                                  <a:tailEnd type="stealth" w="lg" len="me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111B13" id="Group 43" o:spid="_x0000_s1026" style="position:absolute;margin-left:-139.4pt;margin-top:-62.35pt;width:658.9pt;height:310.15pt;z-index:251662336;mso-width-relative:margin;mso-height-relative:margin" coordsize="83680,39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">
                      <v:group id="Group 1" o:spid="_x0000_s1027" style="position:absolute;width:83680;height:39394" coordsize="88455,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5" o:spid="_x0000_s1028" type="#_x0000_t32" style="position:absolute;left:79214;top:9321;width:54;height:58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" strokecolor="black [3213]" strokeweight="4pt">
                          <v:stroke endarrow="classic" endarrowwidth="wide"/>
                        </v:shape>
                        <v:group id="Group 8" o:spid="_x0000_s1029" style="position:absolute;left:35814;top:4572;width:12827;height:31813" coordorigin="35814,4572" coordsize="12827,3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<v:line id="Straight Connector 9" o:spid="_x0000_s1030" style="position:absolute;flip:x;visibility:visible;mso-wrap-style:square" from="35814,36163" to="44259,36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" strokecolor="black [3213]" strokeweight="4pt"/>
                          <v:line id="Straight Connector 10" o:spid="_x0000_s1031" style="position:absolute;visibility:visible;mso-wrap-style:square" from="44069,4762" to="44069,3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" strokecolor="black [3213]" strokeweight="4pt"/>
                          <v:shape id="Straight Arrow Connector 11" o:spid="_x0000_s1032" type="#_x0000_t32" style="position:absolute;left:43815;top:4572;width:48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" strokecolor="black [3213]" strokeweight="4pt">
                            <v:stroke endarrow="classic" endarrowwidth="wide"/>
                          </v:shape>
                        </v:group>
                        <v:group id="Group 12" o:spid="_x0000_s1033" style="position:absolute;left:62382;top:4749;width:9424;height:15190" coordorigin="62382,4749" coordsize="9424,1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line id="Straight Connector 13" o:spid="_x0000_s1034" style="position:absolute;flip:x;visibility:visible;mso-wrap-style:square" from="62382,19842" to="68494,19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" strokecolor="black [3213]" strokeweight="4pt"/>
                          <v:line id="Straight Connector 14" o:spid="_x0000_s1035" style="position:absolute;flip:x;visibility:visible;mso-wrap-style:square" from="68135,4762" to="68389,19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" strokecolor="black [3213]" strokeweight="4pt"/>
                          <v:shape id="Straight Arrow Connector 15" o:spid="_x0000_s1036" type="#_x0000_t32" style="position:absolute;left:68322;top:4749;width:3484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" strokecolor="black [3213]" strokeweight="4pt">
                            <v:stroke endarrow="classic" endarrowwidth="wide"/>
                          </v:shape>
                        </v:group>
                        <v:group id="Group 16" o:spid="_x0000_s1037" style="position:absolute;left:11493;top:4572;width:12827;height:31813" coordorigin="11493,4572" coordsize="12827,3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line id="Straight Connector 17" o:spid="_x0000_s1038" style="position:absolute;flip:x;visibility:visible;mso-wrap-style:square" from="11493,36163" to="19939,36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" strokecolor="black [3213]" strokeweight="4pt"/>
                          <v:line id="Straight Connector 18" o:spid="_x0000_s1039" style="position:absolute;visibility:visible;mso-wrap-style:square" from="19748,4762" to="19748,3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" strokecolor="black [3213]" strokeweight="4pt"/>
                          <v:shape id="Straight Arrow Connector 19" o:spid="_x0000_s1040" type="#_x0000_t32" style="position:absolute;left:19494;top:4572;width:48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" strokecolor="black [3213]" strokeweight="4pt">
                            <v:stroke endarrow="classic" endarrowwidth="wide"/>
                          </v:shape>
                        </v:group>
                        <v:shape id="Straight Arrow Connector 21" o:spid="_x0000_s1041" type="#_x0000_t32" style="position:absolute;left:2539;top:9906;width:774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" strokecolor="black [3213]" strokeweight="4pt">
                          <v:stroke endarrow="classic" endarrowwidth="wide"/>
                        </v:shape>
                        <v:rect id="Rectangle 22" o:spid="_x0000_s1042" style="position:absolute;left:889;width:1097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" fillcolor="white [3212]" stroked="f">
                          <v:shadow on="t" color="black" opacity="22937f" origin=",.5" offset="0,.63889mm"/>
                          <v:textbox>
                            <w:txbxContent>
                              <w:p w14:paraId="417C5ECB" w14:textId="11DE73CC" w:rsidR="00BA5B5D" w:rsidRPr="00BA5B5D" w:rsidRDefault="00BA5B5D" w:rsidP="00890D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Register project at DHS </w:t>
                                </w: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website.</w:t>
                                </w:r>
                              </w:p>
                            </w:txbxContent>
                          </v:textbox>
                        </v:rect>
                        <v:shape id="Straight Arrow Connector 23" o:spid="_x0000_s1043" type="#_x0000_t32" style="position:absolute;left:2539;top:26226;width:774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" strokecolor="black [3213]" strokeweight="4pt">
                          <v:stroke endarrow="classic" endarrowwidth="wide"/>
                        </v:shape>
                        <v:rect id="Rectangle 24" o:spid="_x0000_s1044" style="position:absolute;left:952;top:15367;width:1097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" fillcolor="white [3212]" stroked="f">
                          <v:shadow on="t" color="black" opacity="22937f" origin=",.5" offset="0,.63889mm"/>
                          <v:textbox>
                            <w:txbxContent>
                              <w:p w14:paraId="5B4D612B" w14:textId="77777777" w:rsidR="00BA5B5D" w:rsidRPr="00BA5B5D" w:rsidRDefault="00BA5B5D" w:rsidP="00890D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Download Dataset individual </w:t>
                                </w:r>
                                <w:proofErr w:type="gramStart"/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recode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rect id="Rectangle 25" o:spid="_x0000_s1045" style="position:absolute;top:31368;width:12801;height:11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" fillcolor="white [3212]" stroked="f">
                          <v:shadow on="t" color="black" opacity="22937f" origin=",.5" offset="0,.63889mm"/>
                          <v:textbox>
                            <w:txbxContent>
                              <w:p w14:paraId="42959D24" w14:textId="39A4778C" w:rsidR="00BA5B5D" w:rsidRPr="00BA5B5D" w:rsidRDefault="00BA5B5D" w:rsidP="00890D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Convert Dataset </w:t>
                                </w:r>
                                <w:proofErr w:type="spellStart"/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from.dta</w:t>
                                </w:r>
                                <w:proofErr w:type="spellEnd"/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to excel worksheet</w:t>
                                </w: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Save raw dataset. Make Copy.</w:t>
                                </w:r>
                              </w:p>
                            </w:txbxContent>
                          </v:textbox>
                        </v:rect>
                        <v:shape id="Straight Arrow Connector 26" o:spid="_x0000_s1046" type="#_x0000_t32" style="position:absolute;left:26923;top:9906;width:774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" strokecolor="black [3213]" strokeweight="4pt">
                          <v:stroke endarrow="classic" endarrowwidth="wide"/>
                        </v:shape>
                        <v:rect id="Rectangle 27" o:spid="_x0000_s1047" style="position:absolute;left:25273;width:1097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" fillcolor="white [3212]" stroked="f">
                          <v:shadow on="t" color="black" opacity="22937f" origin=",.5" offset="0,.63889mm"/>
                          <v:textbox>
                            <w:txbxContent>
                              <w:p w14:paraId="00BA44D9" w14:textId="1E0D0F36" w:rsidR="00BA5B5D" w:rsidRPr="00BA5B5D" w:rsidRDefault="00BA5B5D" w:rsidP="00890D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Use Readme to identify variables</w:t>
                                </w: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shape id="Straight Arrow Connector 28" o:spid="_x0000_s1048" type="#_x0000_t32" style="position:absolute;left:26923;top:26226;width:774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" strokecolor="black [3213]" strokeweight="4pt">
                          <v:stroke endarrow="classic" endarrowwidth="wide"/>
                        </v:shape>
                        <v:rect id="Rectangle 29" o:spid="_x0000_s1049" style="position:absolute;left:23560;top:15367;width:1558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" fillcolor="white [3212]" stroked="f">
                          <v:shadow on="t" color="black" opacity="22937f" origin=",.5" offset="0,.63889mm"/>
                          <v:textbox>
                            <w:txbxContent>
                              <w:p w14:paraId="04EFF959" w14:textId="71135EE8" w:rsidR="00BA5B5D" w:rsidRPr="00BA5B5D" w:rsidRDefault="00BA5B5D" w:rsidP="00890D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Use copy dataset. </w:t>
                                </w: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Drop </w:t>
                                </w: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variable</w:t>
                                </w:r>
                                <w:r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s </w:t>
                                </w: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not needed for analysis</w:t>
                                </w:r>
                                <w:r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30" o:spid="_x0000_s1050" style="position:absolute;left:23433;top:31369;width:154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" fillcolor="white [3212]" stroked="f">
                          <v:shadow on="t" color="black" opacity="22937f" origin=",.5" offset="0,.63889mm"/>
                          <v:textbox>
                            <w:txbxContent>
                              <w:p w14:paraId="053D8DE0" w14:textId="1F701444" w:rsidR="00BA5B5D" w:rsidRPr="00BA5B5D" w:rsidRDefault="00BA5B5D" w:rsidP="00BA5B5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Save Dataset.</w:t>
                                </w:r>
                              </w:p>
                            </w:txbxContent>
                          </v:textbox>
                        </v:rect>
                        <v:shape id="Straight Arrow Connector 31" o:spid="_x0000_s1051" type="#_x0000_t32" style="position:absolute;left:54991;top:6032;width:76;height:9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" strokecolor="black [3213]" strokeweight="4pt">
                          <v:stroke endarrow="classic" endarrowwidth="wide"/>
                        </v:shape>
                        <v:rect id="Rectangle 32" o:spid="_x0000_s1052" style="position:absolute;left:49466;width:1097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" fillcolor="white [3212]" stroked="f">
                          <v:shadow on="t" color="black" opacity="22937f" origin=",.5" offset="0,.63889mm"/>
                          <v:textbox>
                            <w:txbxContent>
                              <w:p w14:paraId="25786E60" w14:textId="4BE1ADA9" w:rsidR="00BA5B5D" w:rsidRPr="00BA5B5D" w:rsidRDefault="00BA5B5D" w:rsidP="00890D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Use software of choice.</w:t>
                                </w:r>
                              </w:p>
                            </w:txbxContent>
                          </v:textbox>
                        </v:rect>
                        <v:rect id="Rectangle 34" o:spid="_x0000_s1053" style="position:absolute;left:47752;top:15367;width:1463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" fillcolor="white [3212]" stroked="f">
                          <v:shadow on="t" color="black" opacity="22937f" origin=",.5" offset="0,.63889mm"/>
                          <v:textbox>
                            <w:txbxContent>
                              <w:p w14:paraId="182F2295" w14:textId="780C848B" w:rsidR="00BA5B5D" w:rsidRPr="00BA5B5D" w:rsidRDefault="00BA5B5D" w:rsidP="00BA5B5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Calculate indices of violence using sub-indices</w:t>
                                </w: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rect id="Rectangle 38" o:spid="_x0000_s1054" style="position:absolute;left:71806;top:177;width:1492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" fillcolor="white [3212]" stroked="f">
                          <v:shadow on="t" color="black" opacity="22937f" origin=",.5" offset="0,.63889mm"/>
                          <v:textbox>
                            <w:txbxContent>
                              <w:p w14:paraId="48526322" w14:textId="3A179EBC" w:rsidR="00BA5B5D" w:rsidRPr="00BA5B5D" w:rsidRDefault="00BA5B5D" w:rsidP="00890D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Make table from indices.</w:t>
                                </w:r>
                              </w:p>
                            </w:txbxContent>
                          </v:textbox>
                        </v:rect>
                        <v:rect id="Rectangle 39" o:spid="_x0000_s1055" style="position:absolute;left:72814;top:15189;width:1280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" fillcolor="white [3212]" stroked="f">
                          <v:shadow on="t" color="black" opacity="22937f" origin=",.5" offset="0,.63889mm"/>
                          <v:textbox>
                            <w:txbxContent>
                              <w:p w14:paraId="1BB1F87A" w14:textId="7AE50FF8" w:rsidR="00BA5B5D" w:rsidRPr="00BA5B5D" w:rsidRDefault="00BA5B5D" w:rsidP="00890D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Select table and insert bar graph.</w:t>
                                </w:r>
                              </w:p>
                            </w:txbxContent>
                          </v:textbox>
                        </v:rect>
                        <v:rect id="Rectangle 40" o:spid="_x0000_s1056" style="position:absolute;left:70167;top:31369;width:1828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" fillcolor="white [3212]" stroked="f">
                          <v:shadow on="t" color="black" opacity="22937f" origin=",.5" offset="0,.63889mm"/>
                          <v:textbox>
                            <w:txbxContent>
                              <w:p w14:paraId="15963418" w14:textId="797E8166" w:rsidR="00BA5B5D" w:rsidRPr="00BA5B5D" w:rsidRDefault="00BA5B5D" w:rsidP="00890D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A5B5D">
                                  <w:rPr>
                                    <w:rFonts w:ascii="Century Gothic" w:hAnsi="Century Gothic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Format titles and save graph.</w:t>
                                </w:r>
                              </w:p>
                            </w:txbxContent>
                          </v:textbox>
                        </v:rect>
                      </v:group>
                      <v:shape id="Straight Arrow Connector 42" o:spid="_x0000_s1057" type="#_x0000_t32" style="position:absolute;left:74938;top:22326;width:91;height:6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" strokecolor="black [3213]" strokeweight="4pt">
                        <v:stroke endarrow="classic" endarrowwidth="wide"/>
                      </v:shape>
                    </v:group>
                  </w:pict>
                </mc:Fallback>
              </mc:AlternateContent>
            </w:r>
            <w:r w:rsidR="00BA5B5D" w:rsidRPr="00B1310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right w:val="single" w:sz="4" w:space="0" w:color="BFBFBF"/>
            </w:tcBorders>
            <w:shd w:val="clear" w:color="000000" w:fill="D2D2D2"/>
            <w:vAlign w:val="center"/>
            <w:hideMark/>
          </w:tcPr>
          <w:p w14:paraId="367949FA" w14:textId="7511B08D" w:rsidR="00BA5B5D" w:rsidRPr="00B13108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1310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right w:val="single" w:sz="8" w:space="0" w:color="BFBFBF"/>
            </w:tcBorders>
            <w:shd w:val="clear" w:color="000000" w:fill="E7E7E7"/>
            <w:vAlign w:val="center"/>
          </w:tcPr>
          <w:p w14:paraId="6617D429" w14:textId="12E19912" w:rsidR="00BA5B5D" w:rsidRPr="00B13108" w:rsidRDefault="00BA5B5D" w:rsidP="00BA5B5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1310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1D20188D" w14:textId="5A078BC5" w:rsidR="00890D95" w:rsidRDefault="00890D95" w:rsidP="009B70C8">
      <w:pPr>
        <w:rPr>
          <w:noProof/>
          <w:sz w:val="10"/>
          <w:szCs w:val="10"/>
        </w:rPr>
        <w:sectPr w:rsidR="00890D95" w:rsidSect="001A6E4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5840" w:h="12240" w:orient="landscape"/>
          <w:pgMar w:top="594" w:right="720" w:bottom="720" w:left="720" w:header="720" w:footer="720" w:gutter="0"/>
          <w:cols w:space="720"/>
          <w:docGrid w:linePitch="360"/>
        </w:sectPr>
      </w:pPr>
    </w:p>
    <w:p w14:paraId="04D012C6" w14:textId="77777777" w:rsidR="00C60A1F" w:rsidRPr="00491059" w:rsidRDefault="00C60A1F" w:rsidP="00D4300C">
      <w:pPr>
        <w:rPr>
          <w:noProof/>
        </w:rPr>
      </w:pPr>
    </w:p>
    <w:sectPr w:rsidR="00C60A1F" w:rsidRPr="00491059" w:rsidSect="00E705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E2F56" w14:textId="77777777" w:rsidR="00531284" w:rsidRDefault="00531284" w:rsidP="00D4300C">
      <w:r>
        <w:separator/>
      </w:r>
    </w:p>
  </w:endnote>
  <w:endnote w:type="continuationSeparator" w:id="0">
    <w:p w14:paraId="66B5FB67" w14:textId="77777777" w:rsidR="00531284" w:rsidRDefault="00531284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8379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945BE8" w14:textId="77777777" w:rsidR="00D7230F" w:rsidRDefault="00D7230F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96CD6B" w14:textId="77777777" w:rsidR="00D7230F" w:rsidRDefault="00D7230F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4FC42" w14:textId="77777777" w:rsidR="00D7230F" w:rsidRDefault="00D7230F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62207" w14:textId="77777777" w:rsidR="007511D0" w:rsidRDefault="00751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9502B" w14:textId="77777777" w:rsidR="00531284" w:rsidRDefault="00531284" w:rsidP="00D4300C">
      <w:r>
        <w:separator/>
      </w:r>
    </w:p>
  </w:footnote>
  <w:footnote w:type="continuationSeparator" w:id="0">
    <w:p w14:paraId="666C0EDA" w14:textId="77777777" w:rsidR="00531284" w:rsidRDefault="00531284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749D4" w14:textId="77777777" w:rsidR="007511D0" w:rsidRDefault="007511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60B6F" w14:textId="77777777" w:rsidR="007511D0" w:rsidRDefault="007511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A347F" w14:textId="77777777" w:rsidR="007511D0" w:rsidRDefault="007511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34"/>
  </w:num>
  <w:num w:numId="13">
    <w:abstractNumId w:val="33"/>
  </w:num>
  <w:num w:numId="14">
    <w:abstractNumId w:val="20"/>
  </w:num>
  <w:num w:numId="15">
    <w:abstractNumId w:val="16"/>
  </w:num>
  <w:num w:numId="16">
    <w:abstractNumId w:val="23"/>
  </w:num>
  <w:num w:numId="17">
    <w:abstractNumId w:val="29"/>
  </w:num>
  <w:num w:numId="18">
    <w:abstractNumId w:val="28"/>
  </w:num>
  <w:num w:numId="19">
    <w:abstractNumId w:val="13"/>
  </w:num>
  <w:num w:numId="20">
    <w:abstractNumId w:val="14"/>
  </w:num>
  <w:num w:numId="21">
    <w:abstractNumId w:val="25"/>
  </w:num>
  <w:num w:numId="22">
    <w:abstractNumId w:val="17"/>
  </w:num>
  <w:num w:numId="23">
    <w:abstractNumId w:val="15"/>
  </w:num>
  <w:num w:numId="24">
    <w:abstractNumId w:val="10"/>
  </w:num>
  <w:num w:numId="25">
    <w:abstractNumId w:val="26"/>
  </w:num>
  <w:num w:numId="26">
    <w:abstractNumId w:val="27"/>
  </w:num>
  <w:num w:numId="27">
    <w:abstractNumId w:val="32"/>
  </w:num>
  <w:num w:numId="28">
    <w:abstractNumId w:val="35"/>
  </w:num>
  <w:num w:numId="29">
    <w:abstractNumId w:val="18"/>
  </w:num>
  <w:num w:numId="30">
    <w:abstractNumId w:val="30"/>
  </w:num>
  <w:num w:numId="31">
    <w:abstractNumId w:val="11"/>
  </w:num>
  <w:num w:numId="32">
    <w:abstractNumId w:val="31"/>
  </w:num>
  <w:num w:numId="33">
    <w:abstractNumId w:val="22"/>
  </w:num>
  <w:num w:numId="34">
    <w:abstractNumId w:val="36"/>
  </w:num>
  <w:num w:numId="35">
    <w:abstractNumId w:val="19"/>
  </w:num>
  <w:num w:numId="36">
    <w:abstractNumId w:val="12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E5"/>
    <w:rsid w:val="00010207"/>
    <w:rsid w:val="00016299"/>
    <w:rsid w:val="0002022F"/>
    <w:rsid w:val="00027FE5"/>
    <w:rsid w:val="00031AF7"/>
    <w:rsid w:val="00031F53"/>
    <w:rsid w:val="00056E4C"/>
    <w:rsid w:val="00062BFE"/>
    <w:rsid w:val="00063B41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8E0"/>
    <w:rsid w:val="00197E3B"/>
    <w:rsid w:val="001A6E4B"/>
    <w:rsid w:val="001C28B8"/>
    <w:rsid w:val="001C7751"/>
    <w:rsid w:val="001D1964"/>
    <w:rsid w:val="001E63C8"/>
    <w:rsid w:val="00247CBE"/>
    <w:rsid w:val="002507EE"/>
    <w:rsid w:val="00251320"/>
    <w:rsid w:val="0025708E"/>
    <w:rsid w:val="0028245F"/>
    <w:rsid w:val="00294DC4"/>
    <w:rsid w:val="002A17D8"/>
    <w:rsid w:val="002A45FC"/>
    <w:rsid w:val="002A671E"/>
    <w:rsid w:val="002B5D26"/>
    <w:rsid w:val="002D38C6"/>
    <w:rsid w:val="002E4407"/>
    <w:rsid w:val="002F2C0D"/>
    <w:rsid w:val="002F39CD"/>
    <w:rsid w:val="0030042D"/>
    <w:rsid w:val="00303C60"/>
    <w:rsid w:val="00341A03"/>
    <w:rsid w:val="00343CF7"/>
    <w:rsid w:val="0036274A"/>
    <w:rsid w:val="0036595F"/>
    <w:rsid w:val="0036690E"/>
    <w:rsid w:val="003758D7"/>
    <w:rsid w:val="00376B04"/>
    <w:rsid w:val="00394B8A"/>
    <w:rsid w:val="003A167F"/>
    <w:rsid w:val="003C25DB"/>
    <w:rsid w:val="003D28EE"/>
    <w:rsid w:val="003E4FEC"/>
    <w:rsid w:val="003F787D"/>
    <w:rsid w:val="00422668"/>
    <w:rsid w:val="00434271"/>
    <w:rsid w:val="0045552B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B4C32"/>
    <w:rsid w:val="004D59AF"/>
    <w:rsid w:val="004E7C78"/>
    <w:rsid w:val="004F1A3A"/>
    <w:rsid w:val="00512412"/>
    <w:rsid w:val="00531284"/>
    <w:rsid w:val="00531F82"/>
    <w:rsid w:val="00535D78"/>
    <w:rsid w:val="00542FAE"/>
    <w:rsid w:val="00547183"/>
    <w:rsid w:val="00557C38"/>
    <w:rsid w:val="00581C9D"/>
    <w:rsid w:val="005A1BD3"/>
    <w:rsid w:val="005A2BD6"/>
    <w:rsid w:val="005B0B4C"/>
    <w:rsid w:val="005B1D94"/>
    <w:rsid w:val="005B2E0A"/>
    <w:rsid w:val="005B7C30"/>
    <w:rsid w:val="005C1013"/>
    <w:rsid w:val="005E2CD8"/>
    <w:rsid w:val="005E43B3"/>
    <w:rsid w:val="005F5ABE"/>
    <w:rsid w:val="00614981"/>
    <w:rsid w:val="00626A50"/>
    <w:rsid w:val="00664BC7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11D0"/>
    <w:rsid w:val="00753453"/>
    <w:rsid w:val="00754D1F"/>
    <w:rsid w:val="00756B3B"/>
    <w:rsid w:val="00774101"/>
    <w:rsid w:val="0078197E"/>
    <w:rsid w:val="007874B8"/>
    <w:rsid w:val="007919FA"/>
    <w:rsid w:val="00795023"/>
    <w:rsid w:val="007A782A"/>
    <w:rsid w:val="007B7937"/>
    <w:rsid w:val="007F08AA"/>
    <w:rsid w:val="007F3EB8"/>
    <w:rsid w:val="0081690B"/>
    <w:rsid w:val="00827F6D"/>
    <w:rsid w:val="008350B3"/>
    <w:rsid w:val="00863730"/>
    <w:rsid w:val="00882563"/>
    <w:rsid w:val="00890D95"/>
    <w:rsid w:val="00890E7D"/>
    <w:rsid w:val="00893512"/>
    <w:rsid w:val="00896E33"/>
    <w:rsid w:val="008C027C"/>
    <w:rsid w:val="008C56C7"/>
    <w:rsid w:val="008C59BA"/>
    <w:rsid w:val="008D5BD1"/>
    <w:rsid w:val="008E525C"/>
    <w:rsid w:val="008F0F82"/>
    <w:rsid w:val="009037D1"/>
    <w:rsid w:val="009152A8"/>
    <w:rsid w:val="009212F2"/>
    <w:rsid w:val="00942BD8"/>
    <w:rsid w:val="00951F56"/>
    <w:rsid w:val="00976532"/>
    <w:rsid w:val="00982B8C"/>
    <w:rsid w:val="009920A2"/>
    <w:rsid w:val="009A73C4"/>
    <w:rsid w:val="009B70C8"/>
    <w:rsid w:val="009C2E35"/>
    <w:rsid w:val="009C4A98"/>
    <w:rsid w:val="009C6682"/>
    <w:rsid w:val="009D6BB1"/>
    <w:rsid w:val="009E31FD"/>
    <w:rsid w:val="009E71D3"/>
    <w:rsid w:val="009F028C"/>
    <w:rsid w:val="009F3EC8"/>
    <w:rsid w:val="00A06691"/>
    <w:rsid w:val="00A12C16"/>
    <w:rsid w:val="00A2037C"/>
    <w:rsid w:val="00A6224F"/>
    <w:rsid w:val="00A6738D"/>
    <w:rsid w:val="00A673D8"/>
    <w:rsid w:val="00A73209"/>
    <w:rsid w:val="00A95536"/>
    <w:rsid w:val="00AB1F2A"/>
    <w:rsid w:val="00AC13B3"/>
    <w:rsid w:val="00AE1A89"/>
    <w:rsid w:val="00B13108"/>
    <w:rsid w:val="00B16DAB"/>
    <w:rsid w:val="00B307B3"/>
    <w:rsid w:val="00B8500C"/>
    <w:rsid w:val="00B850F5"/>
    <w:rsid w:val="00BA1CA5"/>
    <w:rsid w:val="00BA5B5D"/>
    <w:rsid w:val="00BC38F6"/>
    <w:rsid w:val="00BC7F9D"/>
    <w:rsid w:val="00C12C0B"/>
    <w:rsid w:val="00C425A7"/>
    <w:rsid w:val="00C479CE"/>
    <w:rsid w:val="00C60A1F"/>
    <w:rsid w:val="00C60B0A"/>
    <w:rsid w:val="00C75002"/>
    <w:rsid w:val="00C92568"/>
    <w:rsid w:val="00C955A4"/>
    <w:rsid w:val="00CA2CD6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7230F"/>
    <w:rsid w:val="00D82ADF"/>
    <w:rsid w:val="00D87AE5"/>
    <w:rsid w:val="00D90B36"/>
    <w:rsid w:val="00DA3D45"/>
    <w:rsid w:val="00DB1AE1"/>
    <w:rsid w:val="00DC681D"/>
    <w:rsid w:val="00DF07A9"/>
    <w:rsid w:val="00DF563A"/>
    <w:rsid w:val="00E00A5A"/>
    <w:rsid w:val="00E16BF4"/>
    <w:rsid w:val="00E62BF6"/>
    <w:rsid w:val="00E7050B"/>
    <w:rsid w:val="00E8348B"/>
    <w:rsid w:val="00E83F63"/>
    <w:rsid w:val="00E85774"/>
    <w:rsid w:val="00E85804"/>
    <w:rsid w:val="00EA4242"/>
    <w:rsid w:val="00EB23F8"/>
    <w:rsid w:val="00EF654B"/>
    <w:rsid w:val="00EF7174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4AD5D2"/>
  <w15:docId w15:val="{7932E766-F7B6-4A05-B8AB-EE3E3EA8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le\Downloads\IC-Project-Management-Workflow-Template-10520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C05C1-1EE4-4831-ADF8-DF06236775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IC-Project-Management-Workflow-Template-10520_WORD</Template>
  <TotalTime>65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Kaur</dc:creator>
  <cp:keywords/>
  <dc:description/>
  <cp:lastModifiedBy>Kaur, Jasleen</cp:lastModifiedBy>
  <cp:revision>2</cp:revision>
  <cp:lastPrinted>2021-03-27T21:35:00Z</cp:lastPrinted>
  <dcterms:created xsi:type="dcterms:W3CDTF">2021-03-27T20:41:00Z</dcterms:created>
  <dcterms:modified xsi:type="dcterms:W3CDTF">2021-03-27T21:46:00Z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